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2F27C" w14:textId="77777777" w:rsidR="00797EF0" w:rsidRDefault="0008605C" w:rsidP="0008605C">
      <w:pPr>
        <w:ind w:left="-567" w:right="-709"/>
      </w:pPr>
      <w:r w:rsidRPr="003C3B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7D2B55" wp14:editId="63F41CC4">
                <wp:simplePos x="0" y="0"/>
                <wp:positionH relativeFrom="column">
                  <wp:posOffset>4062730</wp:posOffset>
                </wp:positionH>
                <wp:positionV relativeFrom="paragraph">
                  <wp:posOffset>9305925</wp:posOffset>
                </wp:positionV>
                <wp:extent cx="2988310" cy="942975"/>
                <wp:effectExtent l="0" t="0" r="0" b="0"/>
                <wp:wrapNone/>
                <wp:docPr id="4" name="textru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310" cy="942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286E1C" w14:textId="77777777" w:rsidR="003C3BFC" w:rsidRDefault="00FD6303" w:rsidP="003C3BF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Gill Alt One MT" w:hAnsi="Gill Alt One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David Andersson</w:t>
                            </w:r>
                          </w:p>
                          <w:p w14:paraId="1C14E278" w14:textId="77777777" w:rsidR="003C3BFC" w:rsidRDefault="00FD6303" w:rsidP="003C3BF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Gill Alt One MT" w:hAnsi="Gill Alt One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Alt One MT" w:hAnsi="Gill Alt One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Simon Robertsson</w:t>
                            </w:r>
                          </w:p>
                          <w:p w14:paraId="6840D535" w14:textId="77777777" w:rsidR="003C3BFC" w:rsidRDefault="003C3BFC" w:rsidP="003C3BFC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1A403443" w14:textId="77777777" w:rsidR="003C3BFC" w:rsidRDefault="003C3BFC" w:rsidP="003C3BF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Gill Alt One MT" w:hAnsi="Gill Alt One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Handledare:  </w:t>
                            </w:r>
                            <w:r w:rsidR="00FD6303">
                              <w:rPr>
                                <w:rFonts w:ascii="Gill Alt One MT" w:hAnsi="Gill Alt One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Peter Thilenius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ruta 3" o:spid="_x0000_s1026" type="#_x0000_t202" style="position:absolute;left:0;text-align:left;margin-left:319.9pt;margin-top:732.75pt;width:235.3pt;height:74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" filled="f" stroked="f">
                <v:textbox style="mso-fit-shape-to-text:t">
                  <w:txbxContent>
                    <w:p w:rsidR="003C3BFC" w:rsidRDefault="00FD6303" w:rsidP="003C3BF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Gill Alt One MT" w:hAnsi="Gill Alt One MT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David Andersson</w:t>
                      </w:r>
                    </w:p>
                    <w:p w:rsidR="003C3BFC" w:rsidRDefault="00FD6303" w:rsidP="003C3BFC">
                      <w:pPr>
                        <w:pStyle w:val="NormalWeb"/>
                        <w:spacing w:before="0" w:beforeAutospacing="0" w:after="0" w:afterAutospacing="0"/>
                        <w:rPr>
                          <w:rFonts w:ascii="Gill Alt One MT" w:hAnsi="Gill Alt One MT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Gill Alt One MT" w:hAnsi="Gill Alt One MT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Simon Robertsson</w:t>
                      </w:r>
                    </w:p>
                    <w:p w:rsidR="003C3BFC" w:rsidRDefault="003C3BFC" w:rsidP="003C3BFC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:rsidR="003C3BFC" w:rsidRDefault="003C3BFC" w:rsidP="003C3BF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Gill Alt One MT" w:hAnsi="Gill Alt One MT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Handledare:  </w:t>
                      </w:r>
                      <w:r w:rsidR="00FD6303">
                        <w:rPr>
                          <w:rFonts w:ascii="Gill Alt One MT" w:hAnsi="Gill Alt One MT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Peter Thilenius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7007095" wp14:editId="56EBD4C0">
            <wp:extent cx="7610047" cy="10754436"/>
            <wp:effectExtent l="0" t="0" r="0" b="889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dhagen Word-mall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299" cy="1080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B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DB4AD" wp14:editId="30190C0B">
                <wp:simplePos x="0" y="0"/>
                <wp:positionH relativeFrom="column">
                  <wp:posOffset>116840</wp:posOffset>
                </wp:positionH>
                <wp:positionV relativeFrom="paragraph">
                  <wp:posOffset>2155825</wp:posOffset>
                </wp:positionV>
                <wp:extent cx="2860040" cy="1214755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12147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A7F9CD" w14:textId="77777777" w:rsidR="003C3BFC" w:rsidRPr="003C3BFC" w:rsidRDefault="003C3BFC" w:rsidP="003C3BF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C3BFC">
                              <w:rPr>
                                <w:rFonts w:ascii="Gill Alt One MT" w:hAnsi="Gill Alt One M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Kandidatuppsats 15 </w:t>
                            </w:r>
                            <w:proofErr w:type="spellStart"/>
                            <w:r w:rsidRPr="003C3BFC">
                              <w:rPr>
                                <w:rFonts w:ascii="Gill Alt One MT" w:hAnsi="Gill Alt One M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hp</w:t>
                            </w:r>
                            <w:proofErr w:type="spellEnd"/>
                          </w:p>
                          <w:p w14:paraId="5B26FE2B" w14:textId="77777777" w:rsidR="003C3BFC" w:rsidRDefault="003C3BFC" w:rsidP="003C3BF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Gill Alt One MT" w:hAnsi="Gill Alt One M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Företagsekonomiska institutionen</w:t>
                            </w:r>
                          </w:p>
                          <w:p w14:paraId="01F1A984" w14:textId="77777777" w:rsidR="003C3BFC" w:rsidRDefault="00071633" w:rsidP="003C3BF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Gill Alt One MT" w:hAnsi="Gill Alt One M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Uppsala u</w:t>
                            </w:r>
                            <w:r w:rsidR="003C3BFC">
                              <w:rPr>
                                <w:rFonts w:ascii="Gill Alt One MT" w:hAnsi="Gill Alt One M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niversitet</w:t>
                            </w:r>
                          </w:p>
                          <w:p w14:paraId="2F00E407" w14:textId="77777777" w:rsidR="003C3BFC" w:rsidRDefault="00C302ED" w:rsidP="003C3BF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Gill Alt One MT" w:hAnsi="Gill Alt One M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ill Alt One MT" w:hAnsi="Gill Alt One M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VT 2015</w:t>
                            </w:r>
                          </w:p>
                          <w:p w14:paraId="5038A76D" w14:textId="77777777" w:rsidR="003C3BFC" w:rsidRPr="00B31C3D" w:rsidRDefault="003C3BFC" w:rsidP="003C3BF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</w:p>
                          <w:p w14:paraId="287BEAFF" w14:textId="77777777" w:rsidR="003C3BFC" w:rsidRDefault="003C3BFC" w:rsidP="003C3BF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Gill Alt One MT" w:hAnsi="Gill Alt One M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Datum för </w:t>
                            </w:r>
                            <w:r w:rsidR="00372273">
                              <w:rPr>
                                <w:rFonts w:ascii="Gill Alt One MT" w:hAnsi="Gill Alt One M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inlämning</w:t>
                            </w:r>
                            <w:r>
                              <w:rPr>
                                <w:rFonts w:ascii="Gill Alt One MT" w:hAnsi="Gill Alt One M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 201x-xx-xx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ruta 1" o:spid="_x0000_s1027" type="#_x0000_t202" style="position:absolute;left:0;text-align:left;margin-left:9.2pt;margin-top:169.75pt;width:225.2pt;height:95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" filled="f" stroked="f">
                <v:textbox style="mso-fit-shape-to-text:t">
                  <w:txbxContent>
                    <w:p w:rsidR="003C3BFC" w:rsidRPr="003C3BFC" w:rsidRDefault="003C3BFC" w:rsidP="003C3BFC">
                      <w:pPr>
                        <w:pStyle w:val="NormalWeb"/>
                        <w:spacing w:before="0" w:beforeAutospacing="0" w:after="0" w:afterAutospacing="0"/>
                      </w:pPr>
                      <w:r w:rsidRPr="003C3BFC">
                        <w:rPr>
                          <w:rFonts w:ascii="Gill Alt One MT" w:hAnsi="Gill Alt One M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Kandidatuppsats 15 </w:t>
                      </w:r>
                      <w:proofErr w:type="spellStart"/>
                      <w:r w:rsidRPr="003C3BFC">
                        <w:rPr>
                          <w:rFonts w:ascii="Gill Alt One MT" w:hAnsi="Gill Alt One M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hp</w:t>
                      </w:r>
                      <w:proofErr w:type="spellEnd"/>
                    </w:p>
                    <w:p w:rsidR="003C3BFC" w:rsidRDefault="003C3BFC" w:rsidP="003C3BF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Gill Alt One MT" w:hAnsi="Gill Alt One M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Företagsekonomiska institutionen</w:t>
                      </w:r>
                    </w:p>
                    <w:p w:rsidR="003C3BFC" w:rsidRDefault="00071633" w:rsidP="003C3BF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Gill Alt One MT" w:hAnsi="Gill Alt One M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Uppsala u</w:t>
                      </w:r>
                      <w:r w:rsidR="003C3BFC">
                        <w:rPr>
                          <w:rFonts w:ascii="Gill Alt One MT" w:hAnsi="Gill Alt One M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niversitet</w:t>
                      </w:r>
                    </w:p>
                    <w:p w:rsidR="003C3BFC" w:rsidRDefault="00C302ED" w:rsidP="003C3BFC">
                      <w:pPr>
                        <w:pStyle w:val="NormalWeb"/>
                        <w:spacing w:before="0" w:beforeAutospacing="0" w:after="0" w:afterAutospacing="0"/>
                        <w:rPr>
                          <w:rFonts w:ascii="Gill Alt One MT" w:hAnsi="Gill Alt One M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Gill Alt One MT" w:hAnsi="Gill Alt One M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VT 2015</w:t>
                      </w:r>
                    </w:p>
                    <w:p w:rsidR="003C3BFC" w:rsidRPr="00B31C3D" w:rsidRDefault="003C3BFC" w:rsidP="003C3BFC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</w:p>
                    <w:p w:rsidR="003C3BFC" w:rsidRDefault="003C3BFC" w:rsidP="003C3BF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Gill Alt One MT" w:hAnsi="Gill Alt One M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Datum för </w:t>
                      </w:r>
                      <w:r w:rsidR="00372273">
                        <w:rPr>
                          <w:rFonts w:ascii="Gill Alt One MT" w:hAnsi="Gill Alt One M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inlämning</w:t>
                      </w:r>
                      <w:r>
                        <w:rPr>
                          <w:rFonts w:ascii="Gill Alt One MT" w:hAnsi="Gill Alt One M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:  201x-xx-xx</w:t>
                      </w:r>
                    </w:p>
                  </w:txbxContent>
                </v:textbox>
              </v:shape>
            </w:pict>
          </mc:Fallback>
        </mc:AlternateContent>
      </w:r>
      <w:r w:rsidR="003C3BFC" w:rsidRPr="003C3B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FC881" wp14:editId="48EBD3C8">
                <wp:simplePos x="0" y="0"/>
                <wp:positionH relativeFrom="column">
                  <wp:posOffset>1918970</wp:posOffset>
                </wp:positionH>
                <wp:positionV relativeFrom="paragraph">
                  <wp:posOffset>422275</wp:posOffset>
                </wp:positionV>
                <wp:extent cx="5229225" cy="1143000"/>
                <wp:effectExtent l="0" t="0" r="0" b="0"/>
                <wp:wrapNone/>
                <wp:docPr id="5" name="Rubrik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52292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128A5" w14:textId="77777777" w:rsidR="003C3BFC" w:rsidRPr="003C3BFC" w:rsidRDefault="00FD6303" w:rsidP="003C3BF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Gill Alt One MT" w:eastAsiaTheme="majorEastAsia" w:hAnsi="Gill Alt One MT" w:cstheme="majorBidi"/>
                                <w:b/>
                                <w:bCs/>
                                <w:sz w:val="56"/>
                                <w:szCs w:val="72"/>
                              </w:rPr>
                              <w:t>Värdeskapande i vården</w:t>
                            </w:r>
                            <w:r w:rsidR="003C3BFC" w:rsidRPr="003C3BFC">
                              <w:rPr>
                                <w:rFonts w:ascii="Gill Alt One MT" w:eastAsiaTheme="majorEastAsia" w:hAnsi="Gill Alt One MT" w:cstheme="majorBidi"/>
                                <w:b/>
                                <w:bCs/>
                                <w:sz w:val="56"/>
                                <w:szCs w:val="72"/>
                              </w:rPr>
                              <w:t xml:space="preserve"> - </w:t>
                            </w:r>
                            <w:r w:rsidR="003C3BFC" w:rsidRPr="003C3BFC">
                              <w:rPr>
                                <w:rFonts w:ascii="Gill Alt One MT" w:eastAsiaTheme="majorEastAsia" w:hAnsi="Gill Alt One MT" w:cstheme="majorBidi"/>
                                <w:b/>
                                <w:bCs/>
                                <w:sz w:val="56"/>
                                <w:szCs w:val="72"/>
                              </w:rPr>
                              <w:br/>
                            </w:r>
                            <w:bookmarkStart w:id="0" w:name="_GoBack"/>
                            <w:r w:rsidR="0009278A" w:rsidRPr="0009278A">
                              <w:rPr>
                                <w:rFonts w:ascii="Gill Alt One MT" w:eastAsiaTheme="majorEastAsia" w:hAnsi="Gill Alt One MT" w:cstheme="majorBidi"/>
                                <w:b/>
                                <w:bCs/>
                                <w:sz w:val="42"/>
                                <w:szCs w:val="48"/>
                              </w:rPr>
                              <w:t>en jämförande analys av två enheter</w:t>
                            </w:r>
                            <w:bookmarkEnd w:id="0"/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ubrik 4" o:spid="_x0000_s1028" style="position:absolute;left:0;text-align:left;margin-left:151.1pt;margin-top:33.25pt;width:411.75pt;height:9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" filled="f" stroked="f">
                <v:path arrowok="t"/>
                <o:lock v:ext="edit" grouping="t"/>
                <v:textbox>
                  <w:txbxContent>
                    <w:p w14:paraId="6BB128A5" w14:textId="77777777" w:rsidR="003C3BFC" w:rsidRPr="003C3BFC" w:rsidRDefault="00FD6303" w:rsidP="003C3BF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Gill Alt One MT" w:eastAsiaTheme="majorEastAsia" w:hAnsi="Gill Alt One MT" w:cstheme="majorBidi"/>
                          <w:b/>
                          <w:bCs/>
                          <w:sz w:val="56"/>
                          <w:szCs w:val="72"/>
                        </w:rPr>
                        <w:t>Värdeskapande i vården</w:t>
                      </w:r>
                      <w:r w:rsidR="003C3BFC" w:rsidRPr="003C3BFC">
                        <w:rPr>
                          <w:rFonts w:ascii="Gill Alt One MT" w:eastAsiaTheme="majorEastAsia" w:hAnsi="Gill Alt One MT" w:cstheme="majorBidi"/>
                          <w:b/>
                          <w:bCs/>
                          <w:sz w:val="56"/>
                          <w:szCs w:val="72"/>
                        </w:rPr>
                        <w:t xml:space="preserve"> - </w:t>
                      </w:r>
                      <w:r w:rsidR="003C3BFC" w:rsidRPr="003C3BFC">
                        <w:rPr>
                          <w:rFonts w:ascii="Gill Alt One MT" w:eastAsiaTheme="majorEastAsia" w:hAnsi="Gill Alt One MT" w:cstheme="majorBidi"/>
                          <w:b/>
                          <w:bCs/>
                          <w:sz w:val="56"/>
                          <w:szCs w:val="72"/>
                        </w:rPr>
                        <w:br/>
                      </w:r>
                      <w:bookmarkStart w:id="1" w:name="_GoBack"/>
                      <w:r w:rsidR="0009278A" w:rsidRPr="0009278A">
                        <w:rPr>
                          <w:rFonts w:ascii="Gill Alt One MT" w:eastAsiaTheme="majorEastAsia" w:hAnsi="Gill Alt One MT" w:cstheme="majorBidi"/>
                          <w:b/>
                          <w:bCs/>
                          <w:sz w:val="42"/>
                          <w:szCs w:val="48"/>
                        </w:rPr>
                        <w:t>en jämförande analys av två enheter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797EF0" w:rsidSect="00995B5D">
      <w:pgSz w:w="11906" w:h="16838"/>
      <w:pgMar w:top="0" w:right="1417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ill Alt One MT">
    <w:altName w:val="Gill Sans"/>
    <w:charset w:val="00"/>
    <w:family w:val="swiss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303"/>
    <w:rsid w:val="0001663A"/>
    <w:rsid w:val="00016D5A"/>
    <w:rsid w:val="0003017B"/>
    <w:rsid w:val="00042209"/>
    <w:rsid w:val="00065BD5"/>
    <w:rsid w:val="0006754A"/>
    <w:rsid w:val="00071633"/>
    <w:rsid w:val="00072433"/>
    <w:rsid w:val="00081872"/>
    <w:rsid w:val="00084612"/>
    <w:rsid w:val="0008605C"/>
    <w:rsid w:val="0009278A"/>
    <w:rsid w:val="00097B21"/>
    <w:rsid w:val="000A727E"/>
    <w:rsid w:val="000B5CBD"/>
    <w:rsid w:val="000D27D7"/>
    <w:rsid w:val="000E4DBE"/>
    <w:rsid w:val="000E62C8"/>
    <w:rsid w:val="000F4EA9"/>
    <w:rsid w:val="001120D8"/>
    <w:rsid w:val="001131B5"/>
    <w:rsid w:val="001177DF"/>
    <w:rsid w:val="00117EA3"/>
    <w:rsid w:val="00121367"/>
    <w:rsid w:val="001218E5"/>
    <w:rsid w:val="00127D86"/>
    <w:rsid w:val="00144F7E"/>
    <w:rsid w:val="001556D1"/>
    <w:rsid w:val="0016504C"/>
    <w:rsid w:val="0017196A"/>
    <w:rsid w:val="001728B4"/>
    <w:rsid w:val="00173DA5"/>
    <w:rsid w:val="001813DA"/>
    <w:rsid w:val="00181A7F"/>
    <w:rsid w:val="001A23FC"/>
    <w:rsid w:val="001B73DD"/>
    <w:rsid w:val="001B7A7B"/>
    <w:rsid w:val="001C33C2"/>
    <w:rsid w:val="001D1AE1"/>
    <w:rsid w:val="001D3163"/>
    <w:rsid w:val="001E3B68"/>
    <w:rsid w:val="001F0C79"/>
    <w:rsid w:val="00214A98"/>
    <w:rsid w:val="00216B8A"/>
    <w:rsid w:val="00236D5F"/>
    <w:rsid w:val="002372F7"/>
    <w:rsid w:val="00245E27"/>
    <w:rsid w:val="00247F72"/>
    <w:rsid w:val="0025656C"/>
    <w:rsid w:val="00271A4A"/>
    <w:rsid w:val="00281267"/>
    <w:rsid w:val="002933D7"/>
    <w:rsid w:val="00293B5D"/>
    <w:rsid w:val="002976E7"/>
    <w:rsid w:val="002A4C4B"/>
    <w:rsid w:val="002B61AA"/>
    <w:rsid w:val="002D452B"/>
    <w:rsid w:val="002D6100"/>
    <w:rsid w:val="002F0EB2"/>
    <w:rsid w:val="002F1E1B"/>
    <w:rsid w:val="002F32AB"/>
    <w:rsid w:val="002F68C8"/>
    <w:rsid w:val="00315001"/>
    <w:rsid w:val="00316C06"/>
    <w:rsid w:val="00331215"/>
    <w:rsid w:val="00343519"/>
    <w:rsid w:val="00361DD8"/>
    <w:rsid w:val="00363D83"/>
    <w:rsid w:val="00371EA0"/>
    <w:rsid w:val="00372273"/>
    <w:rsid w:val="00374EF1"/>
    <w:rsid w:val="00380867"/>
    <w:rsid w:val="003A72AE"/>
    <w:rsid w:val="003B726F"/>
    <w:rsid w:val="003C3BFC"/>
    <w:rsid w:val="003E659B"/>
    <w:rsid w:val="003E6B62"/>
    <w:rsid w:val="004104EC"/>
    <w:rsid w:val="00414D17"/>
    <w:rsid w:val="0041568B"/>
    <w:rsid w:val="004200AB"/>
    <w:rsid w:val="004330D8"/>
    <w:rsid w:val="004416ED"/>
    <w:rsid w:val="00444C0A"/>
    <w:rsid w:val="0045296C"/>
    <w:rsid w:val="0046007B"/>
    <w:rsid w:val="004677C3"/>
    <w:rsid w:val="00487B23"/>
    <w:rsid w:val="004A2AE4"/>
    <w:rsid w:val="004A57F9"/>
    <w:rsid w:val="004B3D5D"/>
    <w:rsid w:val="004B5604"/>
    <w:rsid w:val="004C459D"/>
    <w:rsid w:val="004D03EC"/>
    <w:rsid w:val="004E1264"/>
    <w:rsid w:val="004F576F"/>
    <w:rsid w:val="004F79C2"/>
    <w:rsid w:val="005257E8"/>
    <w:rsid w:val="00531784"/>
    <w:rsid w:val="00540675"/>
    <w:rsid w:val="0054550E"/>
    <w:rsid w:val="0055363B"/>
    <w:rsid w:val="0055385E"/>
    <w:rsid w:val="00553FC2"/>
    <w:rsid w:val="00571B4F"/>
    <w:rsid w:val="00581EDC"/>
    <w:rsid w:val="00584727"/>
    <w:rsid w:val="00584F6E"/>
    <w:rsid w:val="005B7633"/>
    <w:rsid w:val="005C70A3"/>
    <w:rsid w:val="005D261C"/>
    <w:rsid w:val="005D6B3F"/>
    <w:rsid w:val="005E21DB"/>
    <w:rsid w:val="005E5349"/>
    <w:rsid w:val="005E65B8"/>
    <w:rsid w:val="0061569F"/>
    <w:rsid w:val="00624E7A"/>
    <w:rsid w:val="0062545D"/>
    <w:rsid w:val="006302F7"/>
    <w:rsid w:val="006416AF"/>
    <w:rsid w:val="006448F4"/>
    <w:rsid w:val="006530FF"/>
    <w:rsid w:val="00657FAE"/>
    <w:rsid w:val="0067148F"/>
    <w:rsid w:val="006A5BB7"/>
    <w:rsid w:val="006B478D"/>
    <w:rsid w:val="006C34C4"/>
    <w:rsid w:val="006C4CD2"/>
    <w:rsid w:val="007048C6"/>
    <w:rsid w:val="00707A6A"/>
    <w:rsid w:val="00716061"/>
    <w:rsid w:val="00723A16"/>
    <w:rsid w:val="00732F64"/>
    <w:rsid w:val="00735122"/>
    <w:rsid w:val="00751607"/>
    <w:rsid w:val="007545A0"/>
    <w:rsid w:val="0075539E"/>
    <w:rsid w:val="00756461"/>
    <w:rsid w:val="0076416F"/>
    <w:rsid w:val="00775446"/>
    <w:rsid w:val="00797EF0"/>
    <w:rsid w:val="007B3B42"/>
    <w:rsid w:val="007C15C8"/>
    <w:rsid w:val="007C303F"/>
    <w:rsid w:val="007C7018"/>
    <w:rsid w:val="00800CBE"/>
    <w:rsid w:val="00801E03"/>
    <w:rsid w:val="00811A2D"/>
    <w:rsid w:val="008153EE"/>
    <w:rsid w:val="00830B77"/>
    <w:rsid w:val="00831933"/>
    <w:rsid w:val="00840AD2"/>
    <w:rsid w:val="00842F2D"/>
    <w:rsid w:val="00863A6D"/>
    <w:rsid w:val="008643D0"/>
    <w:rsid w:val="00876142"/>
    <w:rsid w:val="008861EE"/>
    <w:rsid w:val="008A002C"/>
    <w:rsid w:val="008B59B0"/>
    <w:rsid w:val="008C5BD8"/>
    <w:rsid w:val="008D4BA0"/>
    <w:rsid w:val="008D5461"/>
    <w:rsid w:val="008E19B2"/>
    <w:rsid w:val="008E7CD9"/>
    <w:rsid w:val="008F15A5"/>
    <w:rsid w:val="008F315A"/>
    <w:rsid w:val="0090771E"/>
    <w:rsid w:val="009170C8"/>
    <w:rsid w:val="0094265E"/>
    <w:rsid w:val="009656CA"/>
    <w:rsid w:val="00970FE2"/>
    <w:rsid w:val="00971C52"/>
    <w:rsid w:val="00971F7A"/>
    <w:rsid w:val="0097704E"/>
    <w:rsid w:val="00982162"/>
    <w:rsid w:val="00983EE5"/>
    <w:rsid w:val="00995B5D"/>
    <w:rsid w:val="0099736E"/>
    <w:rsid w:val="009A765D"/>
    <w:rsid w:val="009B1346"/>
    <w:rsid w:val="009B1C40"/>
    <w:rsid w:val="009D30C7"/>
    <w:rsid w:val="009E07D7"/>
    <w:rsid w:val="009F6AD9"/>
    <w:rsid w:val="00A109F5"/>
    <w:rsid w:val="00A14CB9"/>
    <w:rsid w:val="00A17246"/>
    <w:rsid w:val="00A17DB5"/>
    <w:rsid w:val="00A26366"/>
    <w:rsid w:val="00A32658"/>
    <w:rsid w:val="00A431C1"/>
    <w:rsid w:val="00A46CC4"/>
    <w:rsid w:val="00A5294E"/>
    <w:rsid w:val="00A53B27"/>
    <w:rsid w:val="00A56459"/>
    <w:rsid w:val="00A633F1"/>
    <w:rsid w:val="00A73810"/>
    <w:rsid w:val="00A76FC8"/>
    <w:rsid w:val="00A865EF"/>
    <w:rsid w:val="00A931A2"/>
    <w:rsid w:val="00A97067"/>
    <w:rsid w:val="00AC3EB3"/>
    <w:rsid w:val="00AC65DD"/>
    <w:rsid w:val="00AD4618"/>
    <w:rsid w:val="00AD52C9"/>
    <w:rsid w:val="00AE068C"/>
    <w:rsid w:val="00AE1F4F"/>
    <w:rsid w:val="00AF2A79"/>
    <w:rsid w:val="00AF46EC"/>
    <w:rsid w:val="00B009C9"/>
    <w:rsid w:val="00B02AE6"/>
    <w:rsid w:val="00B12191"/>
    <w:rsid w:val="00B25AF9"/>
    <w:rsid w:val="00B31C3D"/>
    <w:rsid w:val="00B33898"/>
    <w:rsid w:val="00B3411E"/>
    <w:rsid w:val="00B468FA"/>
    <w:rsid w:val="00B7384F"/>
    <w:rsid w:val="00B80383"/>
    <w:rsid w:val="00B91CE4"/>
    <w:rsid w:val="00BA737D"/>
    <w:rsid w:val="00BB49DB"/>
    <w:rsid w:val="00BB4B55"/>
    <w:rsid w:val="00BD271C"/>
    <w:rsid w:val="00BD4150"/>
    <w:rsid w:val="00BE00D2"/>
    <w:rsid w:val="00BE3974"/>
    <w:rsid w:val="00BE5C3A"/>
    <w:rsid w:val="00BF6DE0"/>
    <w:rsid w:val="00C13CDB"/>
    <w:rsid w:val="00C302ED"/>
    <w:rsid w:val="00C40CF1"/>
    <w:rsid w:val="00C51280"/>
    <w:rsid w:val="00C539B2"/>
    <w:rsid w:val="00C57E38"/>
    <w:rsid w:val="00C6235B"/>
    <w:rsid w:val="00C65BB8"/>
    <w:rsid w:val="00C65CE8"/>
    <w:rsid w:val="00C74BEA"/>
    <w:rsid w:val="00C8290C"/>
    <w:rsid w:val="00CA4881"/>
    <w:rsid w:val="00CA7E1F"/>
    <w:rsid w:val="00CB22A1"/>
    <w:rsid w:val="00CC4CB7"/>
    <w:rsid w:val="00CD7A33"/>
    <w:rsid w:val="00CE28EB"/>
    <w:rsid w:val="00CE3EF9"/>
    <w:rsid w:val="00D0083F"/>
    <w:rsid w:val="00D12A48"/>
    <w:rsid w:val="00D16AFD"/>
    <w:rsid w:val="00D25BB0"/>
    <w:rsid w:val="00D367C3"/>
    <w:rsid w:val="00D36EAC"/>
    <w:rsid w:val="00D629D9"/>
    <w:rsid w:val="00D66B33"/>
    <w:rsid w:val="00D67771"/>
    <w:rsid w:val="00D733EF"/>
    <w:rsid w:val="00D76606"/>
    <w:rsid w:val="00D775A5"/>
    <w:rsid w:val="00D849E4"/>
    <w:rsid w:val="00D9554A"/>
    <w:rsid w:val="00DA2530"/>
    <w:rsid w:val="00DA40EE"/>
    <w:rsid w:val="00DB2335"/>
    <w:rsid w:val="00DB7FAC"/>
    <w:rsid w:val="00DC1F25"/>
    <w:rsid w:val="00DC3456"/>
    <w:rsid w:val="00DF1245"/>
    <w:rsid w:val="00DF6657"/>
    <w:rsid w:val="00E01D2F"/>
    <w:rsid w:val="00E0353E"/>
    <w:rsid w:val="00E12740"/>
    <w:rsid w:val="00E222E0"/>
    <w:rsid w:val="00E450B1"/>
    <w:rsid w:val="00E53841"/>
    <w:rsid w:val="00E74008"/>
    <w:rsid w:val="00E76119"/>
    <w:rsid w:val="00E76E9B"/>
    <w:rsid w:val="00E81C90"/>
    <w:rsid w:val="00E82015"/>
    <w:rsid w:val="00E85E49"/>
    <w:rsid w:val="00E93834"/>
    <w:rsid w:val="00EB4B41"/>
    <w:rsid w:val="00EB4B61"/>
    <w:rsid w:val="00EB7359"/>
    <w:rsid w:val="00ED18CE"/>
    <w:rsid w:val="00EE326B"/>
    <w:rsid w:val="00EF2472"/>
    <w:rsid w:val="00EF5576"/>
    <w:rsid w:val="00F01815"/>
    <w:rsid w:val="00F04B3B"/>
    <w:rsid w:val="00F067D9"/>
    <w:rsid w:val="00F07D15"/>
    <w:rsid w:val="00F12686"/>
    <w:rsid w:val="00F16B3A"/>
    <w:rsid w:val="00F250C4"/>
    <w:rsid w:val="00F378C6"/>
    <w:rsid w:val="00F45ABC"/>
    <w:rsid w:val="00F4617A"/>
    <w:rsid w:val="00F53D44"/>
    <w:rsid w:val="00F579B6"/>
    <w:rsid w:val="00F6029E"/>
    <w:rsid w:val="00F70ED0"/>
    <w:rsid w:val="00F77F8E"/>
    <w:rsid w:val="00F86AC9"/>
    <w:rsid w:val="00F9001E"/>
    <w:rsid w:val="00FA203B"/>
    <w:rsid w:val="00FA2DF3"/>
    <w:rsid w:val="00FA750C"/>
    <w:rsid w:val="00FB1497"/>
    <w:rsid w:val="00FB236A"/>
    <w:rsid w:val="00FC0FB8"/>
    <w:rsid w:val="00FC550E"/>
    <w:rsid w:val="00FD6303"/>
    <w:rsid w:val="00FE13D7"/>
    <w:rsid w:val="00FE15A5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C6A9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B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3B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B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3B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avidandersson:Downloads:Mall%20framsida%20kandidatuppsats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Mall framsida kandidatuppsats.dotx</Template>
  <TotalTime>4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Andersson</dc:creator>
  <cp:lastModifiedBy>David Andersson</cp:lastModifiedBy>
  <cp:revision>2</cp:revision>
  <cp:lastPrinted>2015-04-29T11:40:00Z</cp:lastPrinted>
  <dcterms:created xsi:type="dcterms:W3CDTF">2015-05-25T08:23:00Z</dcterms:created>
  <dcterms:modified xsi:type="dcterms:W3CDTF">2015-05-26T05:00:00Z</dcterms:modified>
</cp:coreProperties>
</file>